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CF2" w:rsidRDefault="003427D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0D7CF2">
      <w:pgSz w:w="11906" w:h="16838"/>
      <w:pgMar w:top="1417" w:right="1417" w:bottom="1134" w:left="1417" w:header="709" w:footer="709" w:gutter="0"/>
      <w:paperSrc w:first="2" w:other="1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D8"/>
    <w:rsid w:val="0006196A"/>
    <w:rsid w:val="000D7CF2"/>
    <w:rsid w:val="003427D8"/>
    <w:rsid w:val="00460511"/>
    <w:rsid w:val="00D13FF9"/>
    <w:rsid w:val="00FE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BF55C-8EAE-4EEB-BE04-44C729A9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ersnlicherErstellstil">
    <w:name w:val="Persönlicher Erstellstil"/>
    <w:basedOn w:val="Absatz-Standardschriftart"/>
    <w:rPr>
      <w:rFonts w:ascii="Arial" w:hAnsi="Arial" w:cs="Arial"/>
      <w:color w:val="auto"/>
      <w:sz w:val="20"/>
    </w:rPr>
  </w:style>
  <w:style w:type="character" w:customStyle="1" w:styleId="PersnlicherAntwortstil">
    <w:name w:val="Persönlicher Antwortstil"/>
    <w:basedOn w:val="Absatz-Standardschriftar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de-DE" sz="1800" b="0" i="0" baseline="0">
                <a:effectLst/>
              </a:rPr>
              <a:t>Burndowngraph - Sprint 3 - KickVinWL</a:t>
            </a:r>
            <a:endParaRPr lang="de-DE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Soll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24</c:v>
                </c:pt>
                <c:pt idx="1">
                  <c:v>12</c:v>
                </c:pt>
                <c:pt idx="2">
                  <c:v>8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Ist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Tabelle1!$C$2:$C$5</c:f>
              <c:numCache>
                <c:formatCode>General</c:formatCode>
                <c:ptCount val="4"/>
                <c:pt idx="0">
                  <c:v>24</c:v>
                </c:pt>
                <c:pt idx="1">
                  <c:v>15</c:v>
                </c:pt>
                <c:pt idx="2">
                  <c:v>17</c:v>
                </c:pt>
                <c:pt idx="3">
                  <c:v>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Ist 2 (theoretisch abgeschlossen)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Tabelle1!$A$2:$A$5</c:f>
              <c:strCache>
                <c:ptCount val="4"/>
                <c:pt idx="0">
                  <c:v>Tag 1</c:v>
                </c:pt>
                <c:pt idx="1">
                  <c:v>Tag 2</c:v>
                </c:pt>
                <c:pt idx="2">
                  <c:v>Tag 3</c:v>
                </c:pt>
                <c:pt idx="3">
                  <c:v>Tag 4</c:v>
                </c:pt>
              </c:strCache>
            </c:strRef>
          </c:cat>
          <c:val>
            <c:numRef>
              <c:f>Tabelle1!$D$2:$D$5</c:f>
              <c:numCache>
                <c:formatCode>General</c:formatCode>
                <c:ptCount val="4"/>
                <c:pt idx="2">
                  <c:v>17</c:v>
                </c:pt>
                <c:pt idx="3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546248"/>
        <c:axId val="498213128"/>
      </c:lineChart>
      <c:catAx>
        <c:axId val="549546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8213128"/>
        <c:crosses val="autoZero"/>
        <c:auto val="1"/>
        <c:lblAlgn val="ctr"/>
        <c:lblOffset val="100"/>
        <c:noMultiLvlLbl val="0"/>
      </c:catAx>
      <c:valAx>
        <c:axId val="49821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49546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C6E04FF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KVWL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Ext_SOPRA_Horstkamp</dc:creator>
  <cp:keywords/>
  <dc:description/>
  <cp:lastModifiedBy>Ext_SOPRA_Horstkamp</cp:lastModifiedBy>
  <cp:revision>3</cp:revision>
  <dcterms:created xsi:type="dcterms:W3CDTF">2018-06-19T08:44:00Z</dcterms:created>
  <dcterms:modified xsi:type="dcterms:W3CDTF">2018-07-03T10:03:00Z</dcterms:modified>
</cp:coreProperties>
</file>