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F2" w:rsidRDefault="003427D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0D7CF2">
      <w:pgSz w:w="11906" w:h="16838"/>
      <w:pgMar w:top="1417" w:right="1417" w:bottom="1134" w:left="1417" w:header="709" w:footer="709" w:gutter="0"/>
      <w:paperSrc w:first="2" w:other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483" w:rsidRDefault="00F12483" w:rsidP="00DA50BA">
      <w:r>
        <w:separator/>
      </w:r>
    </w:p>
  </w:endnote>
  <w:endnote w:type="continuationSeparator" w:id="0">
    <w:p w:rsidR="00F12483" w:rsidRDefault="00F12483" w:rsidP="00DA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483" w:rsidRDefault="00F12483" w:rsidP="00DA50BA">
      <w:r>
        <w:separator/>
      </w:r>
    </w:p>
  </w:footnote>
  <w:footnote w:type="continuationSeparator" w:id="0">
    <w:p w:rsidR="00F12483" w:rsidRDefault="00F12483" w:rsidP="00DA5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D8"/>
    <w:rsid w:val="0006196A"/>
    <w:rsid w:val="000D7CF2"/>
    <w:rsid w:val="003427D8"/>
    <w:rsid w:val="00460511"/>
    <w:rsid w:val="00C41F54"/>
    <w:rsid w:val="00D13FF9"/>
    <w:rsid w:val="00DA50BA"/>
    <w:rsid w:val="00F12483"/>
    <w:rsid w:val="00F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BF55C-8EAE-4EEB-BE04-44C729A9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ersnlicherErstellstil">
    <w:name w:val="Persönlicher Erstellstil"/>
    <w:basedOn w:val="Absatz-Standardschriftart"/>
    <w:rPr>
      <w:rFonts w:ascii="Arial" w:hAnsi="Arial" w:cs="Arial"/>
      <w:color w:val="auto"/>
      <w:sz w:val="20"/>
    </w:rPr>
  </w:style>
  <w:style w:type="character" w:customStyle="1" w:styleId="PersnlicherAntwortstil">
    <w:name w:val="Persönlicher Antwortstil"/>
    <w:basedOn w:val="Absatz-Standardschriftart"/>
    <w:rPr>
      <w:rFonts w:ascii="Arial" w:hAnsi="Arial" w:cs="Arial"/>
      <w:color w:val="auto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DA50B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A50BA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DA50B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50B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800" b="0" i="0" baseline="0">
                <a:effectLst/>
              </a:rPr>
              <a:t>Burndowngraph - Sprint 4 - KickVinWL</a:t>
            </a:r>
            <a:endParaRPr lang="de-DE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Soll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Tabelle1!$A$2:$A$7</c:f>
              <c:strCache>
                <c:ptCount val="6"/>
                <c:pt idx="0">
                  <c:v>Tag 1</c:v>
                </c:pt>
                <c:pt idx="1">
                  <c:v>Tag 2</c:v>
                </c:pt>
                <c:pt idx="2">
                  <c:v>Tag 3</c:v>
                </c:pt>
                <c:pt idx="3">
                  <c:v>Tag 4</c:v>
                </c:pt>
                <c:pt idx="4">
                  <c:v>Tag 5</c:v>
                </c:pt>
                <c:pt idx="5">
                  <c:v>Tag 6</c:v>
                </c:pt>
              </c:strCache>
            </c:str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33</c:v>
                </c:pt>
                <c:pt idx="1">
                  <c:v>26</c:v>
                </c:pt>
                <c:pt idx="2">
                  <c:v>13</c:v>
                </c:pt>
                <c:pt idx="3">
                  <c:v>8</c:v>
                </c:pt>
                <c:pt idx="4">
                  <c:v>3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Tabelle1!$A$2:$A$7</c:f>
              <c:strCache>
                <c:ptCount val="6"/>
                <c:pt idx="0">
                  <c:v>Tag 1</c:v>
                </c:pt>
                <c:pt idx="1">
                  <c:v>Tag 2</c:v>
                </c:pt>
                <c:pt idx="2">
                  <c:v>Tag 3</c:v>
                </c:pt>
                <c:pt idx="3">
                  <c:v>Tag 4</c:v>
                </c:pt>
                <c:pt idx="4">
                  <c:v>Tag 5</c:v>
                </c:pt>
                <c:pt idx="5">
                  <c:v>Tag 6</c:v>
                </c:pt>
              </c:strCache>
            </c:strRef>
          </c:cat>
          <c:val>
            <c:numRef>
              <c:f>Tabelle1!$C$2:$C$7</c:f>
              <c:numCache>
                <c:formatCode>General</c:formatCode>
                <c:ptCount val="6"/>
                <c:pt idx="0">
                  <c:v>33</c:v>
                </c:pt>
                <c:pt idx="1">
                  <c:v>27</c:v>
                </c:pt>
                <c:pt idx="2">
                  <c:v>25</c:v>
                </c:pt>
                <c:pt idx="3">
                  <c:v>20</c:v>
                </c:pt>
                <c:pt idx="4">
                  <c:v>18</c:v>
                </c:pt>
                <c:pt idx="5">
                  <c:v>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583976"/>
        <c:axId val="461580056"/>
      </c:lineChart>
      <c:catAx>
        <c:axId val="461583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61580056"/>
        <c:crosses val="autoZero"/>
        <c:auto val="1"/>
        <c:lblAlgn val="ctr"/>
        <c:lblOffset val="100"/>
        <c:noMultiLvlLbl val="0"/>
      </c:catAx>
      <c:valAx>
        <c:axId val="46158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6158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67D33C69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KVWL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Ext_SOPRA_Horstkamp</dc:creator>
  <cp:keywords/>
  <dc:description/>
  <cp:lastModifiedBy>Ext_SOPRA_Horstkamp</cp:lastModifiedBy>
  <cp:revision>5</cp:revision>
  <dcterms:created xsi:type="dcterms:W3CDTF">2018-06-19T08:44:00Z</dcterms:created>
  <dcterms:modified xsi:type="dcterms:W3CDTF">2018-07-04T12:14:00Z</dcterms:modified>
</cp:coreProperties>
</file>