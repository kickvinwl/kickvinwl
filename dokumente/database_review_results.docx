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FA" w:rsidRDefault="001A0E54">
      <w:r>
        <w:t>TODO</w:t>
      </w:r>
    </w:p>
    <w:p w:rsidR="001A0E54" w:rsidRDefault="001A0E54"/>
    <w:p w:rsidR="001A0E54" w:rsidRDefault="001A0E54"/>
    <w:p w:rsidR="001A0E54" w:rsidRDefault="001A0E54">
      <w:r>
        <w:t>Datenhaltung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Fehlend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Spieltag-Tabelle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Team-Tabelle mit Link auf das Teamlogo</w:t>
      </w:r>
    </w:p>
    <w:p w:rsidR="001A0E54" w:rsidRDefault="00DA59A5" w:rsidP="001A0E54">
      <w:pPr>
        <w:pStyle w:val="Listenabsatz"/>
        <w:numPr>
          <w:ilvl w:val="1"/>
          <w:numId w:val="2"/>
        </w:numPr>
      </w:pPr>
      <w:r>
        <w:t>(</w:t>
      </w:r>
      <w:r w:rsidR="001A0E54">
        <w:t>Sonderfall-Tabelle</w:t>
      </w:r>
      <w:r>
        <w:t>) -&gt; spätere Version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Match-Tip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Ändern von PointsTeamX zu Goals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Group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Admin hinzufügen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User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Group ID entfernen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Tabelle Newsfeed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Anlegen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Attribute</w:t>
      </w:r>
    </w:p>
    <w:p w:rsidR="00DA59A5" w:rsidRDefault="00DA59A5" w:rsidP="00DA59A5">
      <w:pPr>
        <w:pStyle w:val="Listenabsatz"/>
        <w:numPr>
          <w:ilvl w:val="2"/>
          <w:numId w:val="2"/>
        </w:numPr>
      </w:pPr>
      <w:r>
        <w:t>AdminID</w:t>
      </w:r>
      <w:bookmarkStart w:id="0" w:name="_GoBack"/>
      <w:bookmarkEnd w:id="0"/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Content (Text)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Start (Datum)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 xml:space="preserve"> Erstellungsdatum wenn kein spezielles gesetzt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Könnte in DAO überprüft werden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End (Datum)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Ab dann nicht mehr anzeigen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Vielleicht sogar löschen?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Kann Links enthalten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Bilder enthalten???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Achievements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1:1 Verknüpfung auf eine Tabelle Icon</w:t>
      </w:r>
    </w:p>
    <w:p w:rsidR="001A0E54" w:rsidRDefault="001A0E54" w:rsidP="001A0E54">
      <w:pPr>
        <w:pStyle w:val="Listenabsatz"/>
        <w:numPr>
          <w:ilvl w:val="2"/>
          <w:numId w:val="2"/>
        </w:numPr>
      </w:pPr>
      <w:r>
        <w:t>Tabelle Icon hat Attribute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ID</w:t>
      </w:r>
    </w:p>
    <w:p w:rsidR="001A0E54" w:rsidRDefault="001A0E54" w:rsidP="001A0E54">
      <w:pPr>
        <w:pStyle w:val="Listenabsatz"/>
        <w:numPr>
          <w:ilvl w:val="3"/>
          <w:numId w:val="2"/>
        </w:numPr>
      </w:pPr>
      <w:r>
        <w:t>Iconlink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Farbe / spezielles Icon nach schwierigkeit</w:t>
      </w:r>
    </w:p>
    <w:p w:rsidR="001A0E54" w:rsidRDefault="001A0E54" w:rsidP="001A0E54">
      <w:pPr>
        <w:pStyle w:val="Listenabsatz"/>
        <w:numPr>
          <w:ilvl w:val="0"/>
          <w:numId w:val="2"/>
        </w:numPr>
      </w:pPr>
      <w:r>
        <w:t>User_Points aktualisieren, wenn ein Match beendet ist</w:t>
      </w:r>
    </w:p>
    <w:p w:rsidR="001A0E54" w:rsidRDefault="001A0E54" w:rsidP="001A0E54"/>
    <w:p w:rsidR="001A0E54" w:rsidRDefault="001A0E54" w:rsidP="001A0E54"/>
    <w:p w:rsidR="001A0E54" w:rsidRDefault="001A0E54" w:rsidP="001A0E54">
      <w:r>
        <w:t>Fragen:</w:t>
      </w:r>
    </w:p>
    <w:p w:rsidR="001A0E54" w:rsidRDefault="001A0E54" w:rsidP="001A0E54"/>
    <w:p w:rsidR="001A0E54" w:rsidRDefault="001A0E54" w:rsidP="001A0E54">
      <w:r>
        <w:tab/>
        <w:t>Wie lange sollen Tippdaten gespeichert werden?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Einzelne Matches?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Tipps pro Spiel pro User?</w:t>
      </w:r>
    </w:p>
    <w:p w:rsidR="001A0E54" w:rsidRDefault="001A0E54" w:rsidP="001A0E54">
      <w:pPr>
        <w:pStyle w:val="Listenabsatz"/>
        <w:numPr>
          <w:ilvl w:val="1"/>
          <w:numId w:val="2"/>
        </w:numPr>
      </w:pPr>
      <w:r>
        <w:t>Performanceverlust auf Dauer zu hoch? -&gt; Testen</w:t>
      </w:r>
    </w:p>
    <w:sectPr w:rsidR="001A0E54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8504F"/>
    <w:multiLevelType w:val="hybridMultilevel"/>
    <w:tmpl w:val="1AD0F05A"/>
    <w:lvl w:ilvl="0" w:tplc="EC5C208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C220F4"/>
    <w:multiLevelType w:val="hybridMultilevel"/>
    <w:tmpl w:val="6E76480C"/>
    <w:lvl w:ilvl="0" w:tplc="EC44B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54"/>
    <w:rsid w:val="0006196A"/>
    <w:rsid w:val="001A0E54"/>
    <w:rsid w:val="00460511"/>
    <w:rsid w:val="00CC33FA"/>
    <w:rsid w:val="00D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C2B1F-BB1F-49BC-B6CE-109B1D7D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  <w:style w:type="paragraph" w:styleId="Listenabsatz">
    <w:name w:val="List Paragraph"/>
    <w:basedOn w:val="Standard"/>
    <w:uiPriority w:val="34"/>
    <w:qFormat/>
    <w:rsid w:val="001A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88B356B2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2</cp:revision>
  <dcterms:created xsi:type="dcterms:W3CDTF">2018-05-08T09:35:00Z</dcterms:created>
  <dcterms:modified xsi:type="dcterms:W3CDTF">2018-05-08T11:40:00Z</dcterms:modified>
</cp:coreProperties>
</file>